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2015 Fall</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Milestone 1 evaluation</w:t>
      </w:r>
    </w:p>
    <w:p w:rsidR="00FC0251" w:rsidRDefault="00FC0251" w:rsidP="00FC0251">
      <w:pPr>
        <w:rPr>
          <w:b/>
          <w:color w:val="FF0000"/>
          <w:u w:val="single"/>
        </w:rPr>
      </w:pPr>
      <w:r>
        <w:rPr>
          <w:b/>
          <w:color w:val="FF0000"/>
          <w:u w:val="single"/>
        </w:rPr>
        <w:t xml:space="preserve">Due: </w:t>
      </w:r>
      <w:r w:rsidR="0064318F">
        <w:rPr>
          <w:b/>
          <w:u w:val="single"/>
        </w:rPr>
        <w:t>Sunday November</w:t>
      </w:r>
      <w:r w:rsidR="0064318F" w:rsidRPr="0005283F">
        <w:rPr>
          <w:b/>
          <w:u w:val="single"/>
        </w:rPr>
        <w:t xml:space="preserve"> </w:t>
      </w:r>
      <w:r w:rsidR="0064318F">
        <w:rPr>
          <w:b/>
          <w:u w:val="single"/>
        </w:rPr>
        <w:t>08</w:t>
      </w:r>
      <w:r w:rsidR="0064318F" w:rsidRPr="0005283F">
        <w:rPr>
          <w:b/>
          <w:u w:val="single"/>
          <w:vertAlign w:val="superscript"/>
        </w:rPr>
        <w:t>th</w:t>
      </w:r>
      <w:r w:rsidR="0064318F">
        <w:rPr>
          <w:b/>
          <w:u w:val="single"/>
          <w:vertAlign w:val="superscript"/>
        </w:rPr>
        <w:t xml:space="preserve">  </w:t>
      </w:r>
      <w:r w:rsidR="0064318F">
        <w:rPr>
          <w:b/>
          <w:u w:val="single"/>
        </w:rPr>
        <w:t>(11:59pm)</w:t>
      </w:r>
    </w:p>
    <w:p w:rsidR="00EE04EC" w:rsidRDefault="00FC0251" w:rsidP="00FC0251">
      <w:pPr>
        <w:rPr>
          <w:b/>
        </w:rPr>
      </w:pPr>
      <w:r w:rsidRPr="00AB33B2">
        <w:rPr>
          <w:b/>
          <w:color w:val="FF0000"/>
          <w:u w:val="single"/>
        </w:rPr>
        <w:t xml:space="preserve">Project: </w:t>
      </w:r>
      <w:r w:rsidR="00A45BB7">
        <w:rPr>
          <w:b/>
          <w:color w:val="FF0000"/>
          <w:u w:val="single"/>
        </w:rPr>
        <w:t xml:space="preserve"> </w:t>
      </w:r>
      <w:r w:rsidR="00EE04EC">
        <w:rPr>
          <w:b/>
        </w:rPr>
        <w:t>Manta Race</w:t>
      </w:r>
    </w:p>
    <w:p w:rsidR="00A45BB7" w:rsidRDefault="00A45BB7" w:rsidP="00FC0251">
      <w:pPr>
        <w:rPr>
          <w:b/>
        </w:rPr>
      </w:pPr>
      <w:r>
        <w:rPr>
          <w:b/>
          <w:color w:val="FF0000"/>
          <w:u w:val="single"/>
        </w:rPr>
        <w:t>Team</w:t>
      </w:r>
      <w:r w:rsidRPr="00AB33B2">
        <w:rPr>
          <w:b/>
          <w:color w:val="FF0000"/>
          <w:u w:val="single"/>
        </w:rPr>
        <w:t xml:space="preserve">: </w:t>
      </w:r>
      <w:r>
        <w:rPr>
          <w:b/>
          <w:color w:val="FF0000"/>
          <w:u w:val="single"/>
        </w:rPr>
        <w:t xml:space="preserve"> </w:t>
      </w:r>
      <w:r w:rsidR="00EE04EC">
        <w:rPr>
          <w:b/>
        </w:rPr>
        <w:t>Ray Casters</w:t>
      </w:r>
    </w:p>
    <w:p w:rsidR="00A45BB7" w:rsidRPr="00AB33B2" w:rsidRDefault="00A45BB7" w:rsidP="00A45BB7">
      <w:pPr>
        <w:rPr>
          <w:b/>
        </w:rPr>
      </w:pPr>
      <w:r w:rsidRPr="00A45BB7">
        <w:rPr>
          <w:b/>
          <w:color w:val="FF0000"/>
          <w:u w:val="single"/>
        </w:rPr>
        <w:t>Repository Address:</w:t>
      </w:r>
      <w:r>
        <w:rPr>
          <w:b/>
        </w:rPr>
        <w:t xml:space="preserve"> </w:t>
      </w:r>
      <w:r w:rsidR="00EE04EC" w:rsidRPr="00EE04EC">
        <w:rPr>
          <w:b/>
        </w:rPr>
        <w:t>https://github.com/JeremyAstolfi/Manta-Race</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FC0251" w:rsidRPr="00AB33B2" w:rsidRDefault="00EE04EC" w:rsidP="00FC0251">
      <w:pPr>
        <w:rPr>
          <w:b/>
        </w:rPr>
      </w:pPr>
      <w:r>
        <w:rPr>
          <w:b/>
        </w:rPr>
        <w:t>Astolfi, Jeremy</w:t>
      </w:r>
    </w:p>
    <w:p w:rsidR="00FC0251" w:rsidRDefault="00EE04EC" w:rsidP="00FC0251">
      <w:pPr>
        <w:rPr>
          <w:b/>
        </w:rPr>
      </w:pPr>
      <w:r>
        <w:rPr>
          <w:b/>
        </w:rPr>
        <w:t>Bowden, Blair</w:t>
      </w:r>
    </w:p>
    <w:p w:rsidR="00FC0251" w:rsidRPr="00AB33B2" w:rsidRDefault="00EE04EC" w:rsidP="00FC0251">
      <w:pPr>
        <w:rPr>
          <w:b/>
        </w:rPr>
      </w:pPr>
      <w:r>
        <w:rPr>
          <w:b/>
        </w:rPr>
        <w:t>Gaido, Ryan</w:t>
      </w:r>
    </w:p>
    <w:p w:rsidR="00FC0251" w:rsidRDefault="00EE04EC" w:rsidP="00EE04EC">
      <w:pPr>
        <w:jc w:val="both"/>
        <w:rPr>
          <w:b/>
        </w:rPr>
      </w:pPr>
      <w:r>
        <w:rPr>
          <w:b/>
        </w:rPr>
        <w:t>Leadley, Michelle</w:t>
      </w:r>
    </w:p>
    <w:p w:rsidR="00EE04EC" w:rsidRDefault="00EE04EC" w:rsidP="00EE04EC">
      <w:pPr>
        <w:jc w:val="both"/>
      </w:pPr>
      <w:r>
        <w:rPr>
          <w:b/>
        </w:rPr>
        <w:t>White, Austin</w:t>
      </w:r>
    </w:p>
    <w:p w:rsidR="0064318F" w:rsidRPr="00AB33B2" w:rsidRDefault="0064318F" w:rsidP="0064318F">
      <w:pPr>
        <w:rPr>
          <w:b/>
          <w:color w:val="FF0000"/>
          <w:u w:val="single"/>
        </w:rPr>
      </w:pPr>
      <w:r>
        <w:rPr>
          <w:b/>
          <w:color w:val="FF0000"/>
          <w:u w:val="single"/>
        </w:rPr>
        <w:t>Milestone 1 results:</w:t>
      </w:r>
    </w:p>
    <w:p w:rsidR="0064318F" w:rsidRPr="007B20A9" w:rsidRDefault="00EE04EC" w:rsidP="0064318F">
      <w:pPr>
        <w:rPr>
          <w:b/>
          <w:u w:val="single"/>
        </w:rPr>
      </w:pPr>
      <w:r>
        <w:rPr>
          <w:b/>
        </w:rPr>
        <w:t xml:space="preserve">Laser fires, manta ray controls, ray casting static class, more art, crosshair wired to mouse position. </w:t>
      </w:r>
    </w:p>
    <w:p w:rsidR="0064318F" w:rsidRPr="00AB33B2" w:rsidRDefault="0064318F" w:rsidP="0064318F">
      <w:pPr>
        <w:rPr>
          <w:b/>
          <w:color w:val="FF0000"/>
          <w:u w:val="single"/>
        </w:rPr>
      </w:pPr>
      <w:r>
        <w:rPr>
          <w:b/>
          <w:color w:val="FF0000"/>
          <w:u w:val="single"/>
        </w:rPr>
        <w:t>Milestone 1 TEAM self-evaluation:</w:t>
      </w:r>
    </w:p>
    <w:p w:rsidR="0064318F" w:rsidRDefault="00824003" w:rsidP="0064318F">
      <w:pPr>
        <w:rPr>
          <w:b/>
        </w:rPr>
      </w:pPr>
      <w:r>
        <w:rPr>
          <w:b/>
        </w:rPr>
        <w:t>90</w:t>
      </w:r>
      <w:r w:rsidR="00EE04EC">
        <w:rPr>
          <w:b/>
        </w:rPr>
        <w:t xml:space="preserve">, </w:t>
      </w:r>
      <w:r>
        <w:rPr>
          <w:b/>
        </w:rPr>
        <w:t xml:space="preserve">Got more done than originally expected, however models could not be loaded due to some strange unknown difficulty. Some of the functions don’t work the best, but that’s what the next 3 Milestones are for. </w:t>
      </w:r>
    </w:p>
    <w:p w:rsidR="0064318F" w:rsidRPr="00AB33B2" w:rsidRDefault="0064318F" w:rsidP="0064318F">
      <w:pPr>
        <w:rPr>
          <w:b/>
          <w:color w:val="FF0000"/>
          <w:u w:val="single"/>
        </w:rPr>
      </w:pPr>
      <w:r>
        <w:rPr>
          <w:b/>
          <w:color w:val="FF0000"/>
          <w:u w:val="single"/>
        </w:rPr>
        <w:t>Milestone 2 goals:</w:t>
      </w:r>
    </w:p>
    <w:p w:rsidR="0064318F" w:rsidRPr="0038181B" w:rsidRDefault="00824003" w:rsidP="0064318F">
      <w:pPr>
        <w:rPr>
          <w:b/>
          <w:u w:val="single"/>
        </w:rPr>
      </w:pPr>
      <w:r>
        <w:rPr>
          <w:b/>
        </w:rPr>
        <w:t xml:space="preserve">Fix crosshair movement, fix model loading problem, get laser to fire correctly into center of crosshair from manta ray position. </w:t>
      </w:r>
      <w:r w:rsidR="00DB4347">
        <w:rPr>
          <w:b/>
        </w:rPr>
        <w:t xml:space="preserve">Get placeholder enemies to fly by manta ray, collisions if time permits. More advanced ray casting technology. </w:t>
      </w:r>
      <w:bookmarkStart w:id="0" w:name="_GoBack"/>
      <w:bookmarkEnd w:id="0"/>
    </w:p>
    <w:p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91108"/>
    <w:rsid w:val="004E2FA0"/>
    <w:rsid w:val="00522FCE"/>
    <w:rsid w:val="00595E11"/>
    <w:rsid w:val="005D4EC3"/>
    <w:rsid w:val="005E4AC1"/>
    <w:rsid w:val="006142DD"/>
    <w:rsid w:val="006258FC"/>
    <w:rsid w:val="0064318F"/>
    <w:rsid w:val="00645383"/>
    <w:rsid w:val="006777EC"/>
    <w:rsid w:val="006E3C2B"/>
    <w:rsid w:val="0070016E"/>
    <w:rsid w:val="00714A3E"/>
    <w:rsid w:val="00717595"/>
    <w:rsid w:val="00726814"/>
    <w:rsid w:val="00731BB4"/>
    <w:rsid w:val="00747690"/>
    <w:rsid w:val="00781011"/>
    <w:rsid w:val="007B37D0"/>
    <w:rsid w:val="007D414D"/>
    <w:rsid w:val="007E4344"/>
    <w:rsid w:val="007E4722"/>
    <w:rsid w:val="00824003"/>
    <w:rsid w:val="00867112"/>
    <w:rsid w:val="008B3FE9"/>
    <w:rsid w:val="008C1932"/>
    <w:rsid w:val="008C2AF6"/>
    <w:rsid w:val="008E3CE7"/>
    <w:rsid w:val="00967464"/>
    <w:rsid w:val="00997F35"/>
    <w:rsid w:val="009B733D"/>
    <w:rsid w:val="009E0BB5"/>
    <w:rsid w:val="009E337D"/>
    <w:rsid w:val="009F08B1"/>
    <w:rsid w:val="00A45BB7"/>
    <w:rsid w:val="00A47D51"/>
    <w:rsid w:val="00A660AD"/>
    <w:rsid w:val="00A836AB"/>
    <w:rsid w:val="00AA5121"/>
    <w:rsid w:val="00B618A7"/>
    <w:rsid w:val="00B838FE"/>
    <w:rsid w:val="00B95424"/>
    <w:rsid w:val="00BA048C"/>
    <w:rsid w:val="00C056D6"/>
    <w:rsid w:val="00C96F48"/>
    <w:rsid w:val="00CF2D1F"/>
    <w:rsid w:val="00CF5E6D"/>
    <w:rsid w:val="00CF6747"/>
    <w:rsid w:val="00D135EF"/>
    <w:rsid w:val="00D871F1"/>
    <w:rsid w:val="00DB4347"/>
    <w:rsid w:val="00E27D10"/>
    <w:rsid w:val="00E3265D"/>
    <w:rsid w:val="00E807E5"/>
    <w:rsid w:val="00EA2B3A"/>
    <w:rsid w:val="00EC08CD"/>
    <w:rsid w:val="00EC1586"/>
    <w:rsid w:val="00EC782F"/>
    <w:rsid w:val="00EE04EC"/>
    <w:rsid w:val="00EF3C9F"/>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A416C-29A2-4C68-9538-E6E87446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3A2AB08</Template>
  <TotalTime>12</TotalTime>
  <Pages>1</Pages>
  <Words>173</Words>
  <Characters>991</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Blair Bowden (RIT Student)</cp:lastModifiedBy>
  <cp:revision>5</cp:revision>
  <cp:lastPrinted>2014-10-28T14:25:00Z</cp:lastPrinted>
  <dcterms:created xsi:type="dcterms:W3CDTF">2015-10-12T00:00:00Z</dcterms:created>
  <dcterms:modified xsi:type="dcterms:W3CDTF">2015-11-10T02:38:00Z</dcterms:modified>
</cp:coreProperties>
</file>